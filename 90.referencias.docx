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2">
        <w:r>
          <w:rPr>
            <w:rStyle w:val="Hipervnculo"/>
            <w:bCs/>
            <w:b/>
          </w:rPr>
          <w:t xml:space="preserve">eservices5-22?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2024-05-12T16:59:24Z</dcterms:created>
  <dcterms:modified xsi:type="dcterms:W3CDTF">2024-05-12T16:59:24Z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